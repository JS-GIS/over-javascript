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jQuery结构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jQuery结构分析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jQuery对外暴露了两个方法：jQuery 与$，他们实际上是同一个方法，是用来构造jQuery实例对象的工厂函数。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jQuery实例对象是一个伪数组，使用字面量对象来验证：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'&lt;div&gt;&lt;/div&gt;'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//输出[object Object]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jQuery的整体结构：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j)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//jQuery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源码部分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j()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//2.0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新增参数，用以支持模块化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jQuery整体上是一个自调函数，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参数一：window，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参数二：返回值为jQuery的函数（2.0新增参数，用以支持模块化）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我们要创建的my-jQuery框架自己调用即可，可以采用jQuery1.7版本简化为：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(w)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jQuery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$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jQuery初步结构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(w)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暴露的工厂函数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init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重写原型，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fn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是为了书写简单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fn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prototype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//init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是真正的构造函数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init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init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替换构造函数的原型 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jQuery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工厂的原型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这样可直接使用工厂原型添加方法，以支持插件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init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prototype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jQuery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w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$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jQuery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window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插件测试：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实现一个jQ弹出框插件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//直接给工厂原型添加方法，实现弹出插件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测试插件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//创建jQuery实例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'弹出框插件'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//实例可以直接调用原型方法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jQuery功能分析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jQuery入口函数结构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通过$工厂，最终达到init函数，这个函数即是入口函数，所有的初始化实例过程都是在入口函数内实现的。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依据不同的参数，入口的返回值也不同。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1.1传入null、undefined、0、Nan、</w:t>
      </w:r>
      <w:r>
        <w:rPr>
          <w:rFonts w:hint="default"/>
          <w:lang w:val="en-US" w:eastAsia="zh-CN"/>
        </w:rPr>
        <w:t>’’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都会返回一个空实例，如：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传入选择器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会获取到元素，并把下表存储，同时添加一个length属性代表数量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 0:div, 1:div, length:2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传入html片段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会根据html片段创建DOM对象，然后按照下标进行存储，添加一个length属性。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 0:span, 1:span, 2,span, length:3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'&lt;span&gt;&lt;/span&gt;'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测试JQ传入html片段，得到是Dom对象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'&lt;span&gt;span&lt;/span&gt;'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传入数组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会把数组中的每一项分别添加到实例身上，同时添加length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'cba'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传入伪数组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会把数组中的每一项分别添加到到实例身上，同时添加length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传入对象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会直接把这个对象按照下表添加到实例身上，同时添加length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jQuery参数处理规律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jq入口对不同参数处理的规律：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1、传入null、undefined、0、NaN、''返回空对象( 即空实例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2、传入字符串，那么需要判断是html片段 还是 其它，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如果是片段，则创建对应的DOM，然后添加到实例身上；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否则按照选择器获取页面中的DOM，然后把获取到的DOM添加到实例身上。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3、如果是数组或许伪数组，那么把每一项分别添加到实例身上。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4、除了上面的数据类型，剩余的，统一添加到实例身上。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jQuery入口实现思路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传入null、undefined、0、NaN、''返回空对象( 即空实例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传入字符串，那么需要判断是html片段 还是 其它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如果是片段，则创建对应的DOM，然后添加到实例身上，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如果第一个字母是&lt;,最后一个字母是&gt;,并且length &gt;= 3,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则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是html片段。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创建的思路：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1、先创建一个临时的div容器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2、设置这个div的innerHTML为html片段，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这些片段就自动转变为了div的子元素，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3、然后遍历div的子元素分别添加this身上，记住给实例补充length属性值，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否则按照选择器获取页面中的DOM，然后把获取到的DOM添加到实例身上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1、使用querySelectorAll获取页面中的元素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2、然后遍历获取到所有元素分别添加this身上，记住给实例补充length属性值，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判断是不是真假数组的思路：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1、先把函数和window排除掉，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2、然后通过toString来判断是不是真数组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3、否则再判断是不是伪数组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备注：下面的判断只用来判断是不是伪数组，不要用下面的判断条件判断真数组，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例如：[ 0:1, , , ] 使用下面的判断，就会得到false，造成真数组的误判。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3.1、 先看看这个对象有没有length属性，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3.2、 如果有，看看length的值是不是为0，如果为0，OK是伪数组，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3.3、 如果length的值不为0，看看这个数据有没有 length - 1这个属性，如果有，OK是伪数组。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建议把这个是否是真假数组的判断封装为一个函数，在这里调用。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把真或伪数组中的每一项分别添加到实例身上，记住给实例补充length属性值，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可以使用数组的push来给实例添加，同时可以使用apply简化遍历过程。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实现的思路：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把这个参数直接添加到实例身子，length为1即可。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bookmarkStart w:id="0" w:name="_GoBack"/>
      <w:bookmarkEnd w:id="0"/>
      <w:r>
        <w:rPr>
          <w:rFonts w:hint="eastAsia"/>
          <w:lang w:val="en-US" w:eastAsia="zh-CN"/>
        </w:rPr>
        <w:t xml:space="preserve"> jQuery入口函数实现</w:t>
      </w:r>
    </w:p>
    <w:p>
      <w:pPr>
        <w:pStyle w:val="4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3.1 字符串、HTML片段判断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判断是不是html片段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如果是空类型的，直接返回false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如果字符串的第一个字母是&lt;,最后一个字母是&gt;,且length &gt;= 3,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则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是html片段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去掉字符串首尾空白字符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不是字符串就不处理了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优先使用内置的trim方法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把首尾空白字符替换为空，然后返回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函数、window判断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伪数组、数组判断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判断是不是伪数组或真数组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isLikeArray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过滤函数和window，以及非对象的其他数据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||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'[object Array]'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判断是不是伪数组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有length，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且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要么length为0，要么有length - 1这个属性值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&amp;&amp; (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||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使用extend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 xml:space="preserve">&lt;!DOCTYPE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html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lang=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"en"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 xml:space="preserve">meta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fill="EFEFEF"/>
              </w:rPr>
              <w:t>charset=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EFEFEF"/>
              </w:rPr>
              <w:t>"UTF-8"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fn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prototype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替换原型 + 原型简称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constructor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给jQuery和原型分别添加extend方法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extend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extend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obj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obj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= obj[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key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extend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({   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给jQuery添加一些静态方法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去掉首尾空白字符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!str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trim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/^\s+|\s+$/g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html ) {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判断是不是html片段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!html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'&lt;'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'&gt;'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html ) {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判断是不是html片段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!!html 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'&lt;'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charAt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'&gt;'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html.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fn )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fn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'function'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fn ) {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判断是不是函数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typeof fn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'function'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w ) {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判断是不是window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=== w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isObject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obj ) {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obj ===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{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防止typeof对null的误判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如果是object或function，那就是对象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obj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'object'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|| typeof obj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'function'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w ) {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判断是不是window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!!w &amp;&amp; 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=== w;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typeof str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'string'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str ) {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typeof str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'string'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{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判断是不是真数组或伪数组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// Function、window、!Object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||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arr ) || !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isObject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arr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判断是不是真数组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({}).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arr ) 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'[object Array]'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判断是不是伪数组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'length'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arr &amp;&amp; ( arr.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|| arr.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 arr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init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init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!selector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string ==&gt; ( html || selector 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为了用户友好体验，先去掉首尾空白字符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selector 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trim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利用一个临时的div来创建DOM，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// 然后把创建好的DOM依次push给实例。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tempDiv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createElement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'div'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tempDiv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innerHTML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selector;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tempDiv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childNodes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selector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querySelectorAll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如果报错了，那么手动补一个length属性，代表没有获取到任何元素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array || likeArray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selector )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.apply(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selector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其它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selector;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替换init的原型为工厂的原型，这样外界就可以通过工厂给实例扩展方法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prototype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fn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暴露工厂和工厂的简称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jQuery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w.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$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静态方法测试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_isFunction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([]));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isWindow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{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 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isLikeArray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{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 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入口测试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script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 &lt;span&gt;111&lt;/span&gt;&lt;span&gt;222&lt;/span&gt; 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({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body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入口函数参数处理理论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为了防止获取不到页面的元素，所以要把函数传入到jQuery，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然后在这个回调函数中编写代码。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这个回调函数会在页面DOM解析完毕之后执行。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可以获取到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获取不到span，因为这个时候span还不存在呢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jQuery入口函数参数处理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ready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fn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先统一判断DOMContentloaded有没有触发，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通过document.readyState === 'complete'判断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如果为true，fn可以直接调用。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如果为false，那么判断支不支持addEventListener，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如果支持，绑定DOMContentLoaded事件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如果不支持，使用attchEvent绑定onreadystatechang事件,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注意，需要在里面判断document.readyState === 'complete'才执行fn。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防止fn多次执行。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DOM已经构造完毕，fn可以直接执行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readyState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'complete'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fn();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如果DOM没有构造完毕，那么判断addEventListener是否兼容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 xml:space="preserve">addEventListener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addEventListener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'DOMContentLoaded'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fn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如果不兼容addEventListener，那么采取attachEvent的方式，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同时事件变为了onreadystatechange，为了防止这个事件多次触发造成的fn多次执行，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所以需要一个包装函数来进行过滤。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attachEvent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'onreadystatechange'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readyState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'complete'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fn();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原型方法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constructor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获取版本号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version,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代表所有实例默认的选择器，也代表实例是一个jQuery类型的对象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代表所有实例默认的长度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把实例转换为数组返回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this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获取指定下标的元素，获取的是原生DOM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1、如果传入null或undefined，那么转换为数组返回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2、如果传入的是正数，按照指定的下标获取元素返回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3、如果传入的是负数，按照下标倒着( this.length + 负数 )获取元素返回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null、undeinfed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其他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 i 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?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toArray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i ] 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each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return jQuery.each(this,fn);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return jQuery.map(this,fn);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截取实例的部分元素，构成一个新的jQuery实例返回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1、通过数组的slice截取部分元素(slice返回的是数组)，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2、把截取到的元素转换为实例对象返回。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因为slice的参数会有变化，所以需要是arguments，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我们要把arguments中的每一项传给数组的slice，所以需要借用apply平铺传递过去，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最后把slice返回数组，通过jQuery工厂保证成实例返回。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apply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arguments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nodes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因为slice的参数会有变化，所以需要是arguments，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我们要把arguments中的每一项传给数组的slice，所以需要借用apply平铺传递过去，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最后把slice返回数组，通过jQuery工厂保证成实例返回。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apply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arguments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获取指定下标的元素，获取的是jQuery类型的实例对象。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1、如果传入null或undefined，返回一个新实例，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2、如果传入的是正数，按照指定的下标获取元素，再包装成新实例返回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3、如果传入的是负数，按照下标倒着( this.length + 负数 )获取元素，再包装成新实例返回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*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null、undefined得到新实例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i &gt;=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 ]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_eq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() :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jQuery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i ) 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获取实例中的第一个元素，是jQuery类型的实例对象。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first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获取实例中的最后一个元素，是jQuery类型的实例对象。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last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return 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eq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原型上的方法供实例调用，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即实例.push，在调用过程中，push内的this就指向了实例，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所以这里不需要通过call和apply改变this指向即可借用数组的方法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splice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 [].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splice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240D1E"/>
    <w:rsid w:val="00300731"/>
    <w:rsid w:val="00427384"/>
    <w:rsid w:val="00493181"/>
    <w:rsid w:val="005359F7"/>
    <w:rsid w:val="0056234A"/>
    <w:rsid w:val="00B043EB"/>
    <w:rsid w:val="00B36EBE"/>
    <w:rsid w:val="00FB0EAF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34D35E1"/>
    <w:rsid w:val="03EB2D09"/>
    <w:rsid w:val="041B6BAC"/>
    <w:rsid w:val="04464AF9"/>
    <w:rsid w:val="049C616A"/>
    <w:rsid w:val="04A74B9D"/>
    <w:rsid w:val="054A73F4"/>
    <w:rsid w:val="054D2D27"/>
    <w:rsid w:val="05526992"/>
    <w:rsid w:val="064F0A2A"/>
    <w:rsid w:val="06662A8F"/>
    <w:rsid w:val="06923698"/>
    <w:rsid w:val="06C81787"/>
    <w:rsid w:val="06EE3A0D"/>
    <w:rsid w:val="073834E6"/>
    <w:rsid w:val="07411A90"/>
    <w:rsid w:val="07B4037B"/>
    <w:rsid w:val="07C41673"/>
    <w:rsid w:val="080024BC"/>
    <w:rsid w:val="085277C7"/>
    <w:rsid w:val="08A053B6"/>
    <w:rsid w:val="08DC0F71"/>
    <w:rsid w:val="08F01ECA"/>
    <w:rsid w:val="096C0EFC"/>
    <w:rsid w:val="09704FDC"/>
    <w:rsid w:val="09D25930"/>
    <w:rsid w:val="09E577A6"/>
    <w:rsid w:val="0A6D451A"/>
    <w:rsid w:val="0A7D22B8"/>
    <w:rsid w:val="0B511D6C"/>
    <w:rsid w:val="0BCB294B"/>
    <w:rsid w:val="0C0F73C8"/>
    <w:rsid w:val="0C746903"/>
    <w:rsid w:val="0D521790"/>
    <w:rsid w:val="0D672AEE"/>
    <w:rsid w:val="0DD9020C"/>
    <w:rsid w:val="0E035906"/>
    <w:rsid w:val="0E2B7AB0"/>
    <w:rsid w:val="0E5F5809"/>
    <w:rsid w:val="0E9E501F"/>
    <w:rsid w:val="0EE5354E"/>
    <w:rsid w:val="0F1604C7"/>
    <w:rsid w:val="0F2B7A89"/>
    <w:rsid w:val="0F66250E"/>
    <w:rsid w:val="0FB17D11"/>
    <w:rsid w:val="0FCD374E"/>
    <w:rsid w:val="0FD5209A"/>
    <w:rsid w:val="0FEA5295"/>
    <w:rsid w:val="10084F52"/>
    <w:rsid w:val="10CE49B9"/>
    <w:rsid w:val="10E729E6"/>
    <w:rsid w:val="10FA74DC"/>
    <w:rsid w:val="110D05BE"/>
    <w:rsid w:val="1140690C"/>
    <w:rsid w:val="115718FB"/>
    <w:rsid w:val="11B748AE"/>
    <w:rsid w:val="127D3C8B"/>
    <w:rsid w:val="128B1628"/>
    <w:rsid w:val="12FC6624"/>
    <w:rsid w:val="133B6107"/>
    <w:rsid w:val="13884AE7"/>
    <w:rsid w:val="13A42E1F"/>
    <w:rsid w:val="13BC38DD"/>
    <w:rsid w:val="13BD7CD7"/>
    <w:rsid w:val="141E5FA8"/>
    <w:rsid w:val="14224499"/>
    <w:rsid w:val="14FB76B3"/>
    <w:rsid w:val="151C136C"/>
    <w:rsid w:val="151C3775"/>
    <w:rsid w:val="153B768E"/>
    <w:rsid w:val="15AD2651"/>
    <w:rsid w:val="15C00F96"/>
    <w:rsid w:val="165028B3"/>
    <w:rsid w:val="165A00E3"/>
    <w:rsid w:val="16FE04C2"/>
    <w:rsid w:val="1709264C"/>
    <w:rsid w:val="174F0BAB"/>
    <w:rsid w:val="174F40F1"/>
    <w:rsid w:val="178961E5"/>
    <w:rsid w:val="179F0F93"/>
    <w:rsid w:val="17A44751"/>
    <w:rsid w:val="17C309B8"/>
    <w:rsid w:val="181E53AD"/>
    <w:rsid w:val="183324F8"/>
    <w:rsid w:val="18537B4C"/>
    <w:rsid w:val="18794E9A"/>
    <w:rsid w:val="18A83425"/>
    <w:rsid w:val="18CF1B1D"/>
    <w:rsid w:val="195F632A"/>
    <w:rsid w:val="1979408D"/>
    <w:rsid w:val="198B2906"/>
    <w:rsid w:val="19A94BD0"/>
    <w:rsid w:val="19AF417A"/>
    <w:rsid w:val="1A68258E"/>
    <w:rsid w:val="1A79463B"/>
    <w:rsid w:val="1A7E0401"/>
    <w:rsid w:val="1A821250"/>
    <w:rsid w:val="1AA844C7"/>
    <w:rsid w:val="1B60585B"/>
    <w:rsid w:val="1B820CDA"/>
    <w:rsid w:val="1C691CBB"/>
    <w:rsid w:val="1C9216EC"/>
    <w:rsid w:val="1CD03D78"/>
    <w:rsid w:val="1D610E60"/>
    <w:rsid w:val="1DBE7961"/>
    <w:rsid w:val="1E0E0282"/>
    <w:rsid w:val="1E2F0582"/>
    <w:rsid w:val="1E300948"/>
    <w:rsid w:val="1E3D2C1C"/>
    <w:rsid w:val="1E672820"/>
    <w:rsid w:val="1E6E3247"/>
    <w:rsid w:val="1E79604C"/>
    <w:rsid w:val="1EA707F2"/>
    <w:rsid w:val="1EB10C45"/>
    <w:rsid w:val="1EC22B0D"/>
    <w:rsid w:val="1F6267D2"/>
    <w:rsid w:val="1FE36B2E"/>
    <w:rsid w:val="1FF977B2"/>
    <w:rsid w:val="20882E6F"/>
    <w:rsid w:val="20B46BCC"/>
    <w:rsid w:val="20C95074"/>
    <w:rsid w:val="20CD5CF5"/>
    <w:rsid w:val="21322A7A"/>
    <w:rsid w:val="21460C79"/>
    <w:rsid w:val="214A0FE6"/>
    <w:rsid w:val="21587E11"/>
    <w:rsid w:val="21A033A7"/>
    <w:rsid w:val="21AE6757"/>
    <w:rsid w:val="22210B44"/>
    <w:rsid w:val="22617E5A"/>
    <w:rsid w:val="22631332"/>
    <w:rsid w:val="2275596A"/>
    <w:rsid w:val="2287207D"/>
    <w:rsid w:val="22B9057F"/>
    <w:rsid w:val="22D4178A"/>
    <w:rsid w:val="23B32888"/>
    <w:rsid w:val="2449102A"/>
    <w:rsid w:val="24737419"/>
    <w:rsid w:val="24975357"/>
    <w:rsid w:val="24C316E1"/>
    <w:rsid w:val="251C49F4"/>
    <w:rsid w:val="256824FB"/>
    <w:rsid w:val="256D23D7"/>
    <w:rsid w:val="258E7D0F"/>
    <w:rsid w:val="25966028"/>
    <w:rsid w:val="2635659E"/>
    <w:rsid w:val="26463520"/>
    <w:rsid w:val="26633BDC"/>
    <w:rsid w:val="26C27265"/>
    <w:rsid w:val="26C72F2F"/>
    <w:rsid w:val="2705413B"/>
    <w:rsid w:val="2727130E"/>
    <w:rsid w:val="27BD0949"/>
    <w:rsid w:val="2816341F"/>
    <w:rsid w:val="282370F3"/>
    <w:rsid w:val="28274AFC"/>
    <w:rsid w:val="283D2151"/>
    <w:rsid w:val="284A2F12"/>
    <w:rsid w:val="29983D0A"/>
    <w:rsid w:val="29C07E9D"/>
    <w:rsid w:val="2A4B6481"/>
    <w:rsid w:val="2A814619"/>
    <w:rsid w:val="2A934999"/>
    <w:rsid w:val="2AA80D59"/>
    <w:rsid w:val="2C32465B"/>
    <w:rsid w:val="2C4749C0"/>
    <w:rsid w:val="2CA94CFA"/>
    <w:rsid w:val="2CC452E3"/>
    <w:rsid w:val="2D005FDA"/>
    <w:rsid w:val="2D28496F"/>
    <w:rsid w:val="2DBC04CA"/>
    <w:rsid w:val="2DCD7EC5"/>
    <w:rsid w:val="2DDF54D8"/>
    <w:rsid w:val="2E11760C"/>
    <w:rsid w:val="2E6026E6"/>
    <w:rsid w:val="2E731C66"/>
    <w:rsid w:val="2E8217C0"/>
    <w:rsid w:val="2ED40E2C"/>
    <w:rsid w:val="2F0C11FD"/>
    <w:rsid w:val="2F783321"/>
    <w:rsid w:val="2FB06AC6"/>
    <w:rsid w:val="307B4682"/>
    <w:rsid w:val="308B7D05"/>
    <w:rsid w:val="316A6488"/>
    <w:rsid w:val="31881F5E"/>
    <w:rsid w:val="319C674E"/>
    <w:rsid w:val="322F3519"/>
    <w:rsid w:val="32356F45"/>
    <w:rsid w:val="324E7CF5"/>
    <w:rsid w:val="328C1485"/>
    <w:rsid w:val="32B15359"/>
    <w:rsid w:val="32F94331"/>
    <w:rsid w:val="334E53F0"/>
    <w:rsid w:val="334F67A2"/>
    <w:rsid w:val="34B7514F"/>
    <w:rsid w:val="34FB7456"/>
    <w:rsid w:val="35687BF4"/>
    <w:rsid w:val="35C923E3"/>
    <w:rsid w:val="35CB4DCA"/>
    <w:rsid w:val="36583EFC"/>
    <w:rsid w:val="367521D1"/>
    <w:rsid w:val="36A749B4"/>
    <w:rsid w:val="36B31E62"/>
    <w:rsid w:val="374C0805"/>
    <w:rsid w:val="37571F16"/>
    <w:rsid w:val="3773518A"/>
    <w:rsid w:val="38740F18"/>
    <w:rsid w:val="38B24D59"/>
    <w:rsid w:val="38C76AD4"/>
    <w:rsid w:val="39506250"/>
    <w:rsid w:val="397E22E4"/>
    <w:rsid w:val="39B815E8"/>
    <w:rsid w:val="39C12455"/>
    <w:rsid w:val="3A0520DE"/>
    <w:rsid w:val="3A3D2404"/>
    <w:rsid w:val="3A811592"/>
    <w:rsid w:val="3AA46F36"/>
    <w:rsid w:val="3B174F85"/>
    <w:rsid w:val="3C422E28"/>
    <w:rsid w:val="3D771058"/>
    <w:rsid w:val="3E1E4E41"/>
    <w:rsid w:val="3EC26E6B"/>
    <w:rsid w:val="3F9676E8"/>
    <w:rsid w:val="3FAC197E"/>
    <w:rsid w:val="413C637C"/>
    <w:rsid w:val="417B2A63"/>
    <w:rsid w:val="41B93432"/>
    <w:rsid w:val="41F462BF"/>
    <w:rsid w:val="42A91EC0"/>
    <w:rsid w:val="42C42EEA"/>
    <w:rsid w:val="42C46DAF"/>
    <w:rsid w:val="42D4120A"/>
    <w:rsid w:val="43185723"/>
    <w:rsid w:val="433601C4"/>
    <w:rsid w:val="4337708B"/>
    <w:rsid w:val="433C5840"/>
    <w:rsid w:val="4371502E"/>
    <w:rsid w:val="43784C58"/>
    <w:rsid w:val="438721E3"/>
    <w:rsid w:val="43AD7C92"/>
    <w:rsid w:val="43CB4894"/>
    <w:rsid w:val="43FF4544"/>
    <w:rsid w:val="443D79A9"/>
    <w:rsid w:val="444A34BA"/>
    <w:rsid w:val="446F7324"/>
    <w:rsid w:val="44914773"/>
    <w:rsid w:val="44BC60B5"/>
    <w:rsid w:val="44C0666A"/>
    <w:rsid w:val="44CE54DF"/>
    <w:rsid w:val="44D34942"/>
    <w:rsid w:val="44F31979"/>
    <w:rsid w:val="44FE316F"/>
    <w:rsid w:val="450D1DFB"/>
    <w:rsid w:val="453A49E8"/>
    <w:rsid w:val="45744229"/>
    <w:rsid w:val="45802A10"/>
    <w:rsid w:val="458477B0"/>
    <w:rsid w:val="4593121D"/>
    <w:rsid w:val="45A34F12"/>
    <w:rsid w:val="45D0648B"/>
    <w:rsid w:val="463F7A8B"/>
    <w:rsid w:val="46CB362B"/>
    <w:rsid w:val="46E447FD"/>
    <w:rsid w:val="473B7633"/>
    <w:rsid w:val="47915BDB"/>
    <w:rsid w:val="47D94351"/>
    <w:rsid w:val="47F45E67"/>
    <w:rsid w:val="480B123C"/>
    <w:rsid w:val="48A3069E"/>
    <w:rsid w:val="49156D7C"/>
    <w:rsid w:val="498F0324"/>
    <w:rsid w:val="4A1E5F83"/>
    <w:rsid w:val="4A9D664B"/>
    <w:rsid w:val="4AB34F80"/>
    <w:rsid w:val="4ABB2932"/>
    <w:rsid w:val="4AE9665F"/>
    <w:rsid w:val="4AF204A9"/>
    <w:rsid w:val="4AFE665A"/>
    <w:rsid w:val="4B22101B"/>
    <w:rsid w:val="4B407108"/>
    <w:rsid w:val="4B5D6698"/>
    <w:rsid w:val="4B632776"/>
    <w:rsid w:val="4B636D48"/>
    <w:rsid w:val="4B700D0A"/>
    <w:rsid w:val="4B9A550F"/>
    <w:rsid w:val="4B9C4B01"/>
    <w:rsid w:val="4BAC3BDB"/>
    <w:rsid w:val="4BC56F8A"/>
    <w:rsid w:val="4CBE5440"/>
    <w:rsid w:val="4CDD6CF3"/>
    <w:rsid w:val="4CE5388D"/>
    <w:rsid w:val="4D7C7811"/>
    <w:rsid w:val="4E2F7957"/>
    <w:rsid w:val="4E3568C7"/>
    <w:rsid w:val="4F1028AC"/>
    <w:rsid w:val="4F141643"/>
    <w:rsid w:val="4F283FAC"/>
    <w:rsid w:val="4F5A729E"/>
    <w:rsid w:val="50222296"/>
    <w:rsid w:val="504C5FDE"/>
    <w:rsid w:val="505D53AC"/>
    <w:rsid w:val="51224F00"/>
    <w:rsid w:val="515D37C4"/>
    <w:rsid w:val="5181264A"/>
    <w:rsid w:val="519A2066"/>
    <w:rsid w:val="51D50463"/>
    <w:rsid w:val="52604782"/>
    <w:rsid w:val="52C91050"/>
    <w:rsid w:val="52F364EF"/>
    <w:rsid w:val="532C5823"/>
    <w:rsid w:val="53A32D62"/>
    <w:rsid w:val="53FB2869"/>
    <w:rsid w:val="541B0C6A"/>
    <w:rsid w:val="54214BD1"/>
    <w:rsid w:val="54844D76"/>
    <w:rsid w:val="54853151"/>
    <w:rsid w:val="548A7E97"/>
    <w:rsid w:val="54DD11FE"/>
    <w:rsid w:val="550D2549"/>
    <w:rsid w:val="556262EE"/>
    <w:rsid w:val="55A048E2"/>
    <w:rsid w:val="55A25ED2"/>
    <w:rsid w:val="55D02547"/>
    <w:rsid w:val="55DE77D7"/>
    <w:rsid w:val="56031D51"/>
    <w:rsid w:val="56177121"/>
    <w:rsid w:val="563F713B"/>
    <w:rsid w:val="564B46D2"/>
    <w:rsid w:val="565B4A2B"/>
    <w:rsid w:val="565E38CA"/>
    <w:rsid w:val="567371B8"/>
    <w:rsid w:val="56A46057"/>
    <w:rsid w:val="56C73E54"/>
    <w:rsid w:val="572D6C3D"/>
    <w:rsid w:val="577C5891"/>
    <w:rsid w:val="579852E4"/>
    <w:rsid w:val="57D513D2"/>
    <w:rsid w:val="57EC4683"/>
    <w:rsid w:val="580F38C4"/>
    <w:rsid w:val="583038CA"/>
    <w:rsid w:val="583D6116"/>
    <w:rsid w:val="58731DAF"/>
    <w:rsid w:val="58FF287F"/>
    <w:rsid w:val="596540B6"/>
    <w:rsid w:val="59697C9D"/>
    <w:rsid w:val="59C702D4"/>
    <w:rsid w:val="5A214BCD"/>
    <w:rsid w:val="5A2A69D5"/>
    <w:rsid w:val="5A811A27"/>
    <w:rsid w:val="5B1B51F8"/>
    <w:rsid w:val="5B2A68EA"/>
    <w:rsid w:val="5BAB4779"/>
    <w:rsid w:val="5BC03CBB"/>
    <w:rsid w:val="5BCA78DA"/>
    <w:rsid w:val="5CFA3236"/>
    <w:rsid w:val="5D132861"/>
    <w:rsid w:val="5D183AD1"/>
    <w:rsid w:val="5D327EE8"/>
    <w:rsid w:val="5D445A6E"/>
    <w:rsid w:val="5DD02244"/>
    <w:rsid w:val="5DD90D31"/>
    <w:rsid w:val="5E0F7EE2"/>
    <w:rsid w:val="5E3E552A"/>
    <w:rsid w:val="5E584CB7"/>
    <w:rsid w:val="5EFA0F6E"/>
    <w:rsid w:val="5F4F4230"/>
    <w:rsid w:val="60186CC2"/>
    <w:rsid w:val="60965FE3"/>
    <w:rsid w:val="60A45934"/>
    <w:rsid w:val="60B716BF"/>
    <w:rsid w:val="60C64276"/>
    <w:rsid w:val="614F06DE"/>
    <w:rsid w:val="61813AE5"/>
    <w:rsid w:val="618B6B32"/>
    <w:rsid w:val="61BB154F"/>
    <w:rsid w:val="61D052B2"/>
    <w:rsid w:val="61DC4665"/>
    <w:rsid w:val="61F733CB"/>
    <w:rsid w:val="625C0BCE"/>
    <w:rsid w:val="62D22637"/>
    <w:rsid w:val="63103EE6"/>
    <w:rsid w:val="63105088"/>
    <w:rsid w:val="640B0D09"/>
    <w:rsid w:val="64622E0B"/>
    <w:rsid w:val="649701E1"/>
    <w:rsid w:val="649E5F7D"/>
    <w:rsid w:val="64A93805"/>
    <w:rsid w:val="64F24841"/>
    <w:rsid w:val="65297108"/>
    <w:rsid w:val="65300C03"/>
    <w:rsid w:val="653E21CE"/>
    <w:rsid w:val="656D7B45"/>
    <w:rsid w:val="659229F3"/>
    <w:rsid w:val="660F7001"/>
    <w:rsid w:val="665873F5"/>
    <w:rsid w:val="66B67BE8"/>
    <w:rsid w:val="66BB6930"/>
    <w:rsid w:val="66D6490A"/>
    <w:rsid w:val="66D70F2D"/>
    <w:rsid w:val="67627D0D"/>
    <w:rsid w:val="676D7E49"/>
    <w:rsid w:val="67BF15E4"/>
    <w:rsid w:val="67D85098"/>
    <w:rsid w:val="67F34F8F"/>
    <w:rsid w:val="699132A2"/>
    <w:rsid w:val="69E71361"/>
    <w:rsid w:val="69E92834"/>
    <w:rsid w:val="6A5A5A03"/>
    <w:rsid w:val="6A6409FE"/>
    <w:rsid w:val="6A7A2A0D"/>
    <w:rsid w:val="6AAB5FD3"/>
    <w:rsid w:val="6ABE5D5E"/>
    <w:rsid w:val="6BC361E2"/>
    <w:rsid w:val="6BC6765A"/>
    <w:rsid w:val="6C322722"/>
    <w:rsid w:val="6C4D3B2C"/>
    <w:rsid w:val="6C9C7811"/>
    <w:rsid w:val="6D63266D"/>
    <w:rsid w:val="6DAB52F4"/>
    <w:rsid w:val="6E293898"/>
    <w:rsid w:val="6F115EE9"/>
    <w:rsid w:val="6F3B1E76"/>
    <w:rsid w:val="6F846C5E"/>
    <w:rsid w:val="6FD441CE"/>
    <w:rsid w:val="701D318B"/>
    <w:rsid w:val="70447547"/>
    <w:rsid w:val="70897936"/>
    <w:rsid w:val="70944047"/>
    <w:rsid w:val="709E6AC0"/>
    <w:rsid w:val="70BF3DED"/>
    <w:rsid w:val="70C10EB7"/>
    <w:rsid w:val="70D71E7F"/>
    <w:rsid w:val="716B0846"/>
    <w:rsid w:val="71C165B2"/>
    <w:rsid w:val="725A6FFD"/>
    <w:rsid w:val="726115C6"/>
    <w:rsid w:val="726D2D0D"/>
    <w:rsid w:val="72D22B05"/>
    <w:rsid w:val="72EF5B9B"/>
    <w:rsid w:val="738764F4"/>
    <w:rsid w:val="7413351B"/>
    <w:rsid w:val="75093351"/>
    <w:rsid w:val="75860AE3"/>
    <w:rsid w:val="76121767"/>
    <w:rsid w:val="76C333D9"/>
    <w:rsid w:val="76DA311B"/>
    <w:rsid w:val="772514C5"/>
    <w:rsid w:val="775144A0"/>
    <w:rsid w:val="776C6A47"/>
    <w:rsid w:val="77A40F12"/>
    <w:rsid w:val="77B57743"/>
    <w:rsid w:val="78391EE3"/>
    <w:rsid w:val="783E0BCB"/>
    <w:rsid w:val="78DC1A1D"/>
    <w:rsid w:val="7912386E"/>
    <w:rsid w:val="795D1CB9"/>
    <w:rsid w:val="79917F33"/>
    <w:rsid w:val="79F40B5C"/>
    <w:rsid w:val="7A7A1754"/>
    <w:rsid w:val="7A7B3C75"/>
    <w:rsid w:val="7B347DA6"/>
    <w:rsid w:val="7B4F47D4"/>
    <w:rsid w:val="7B9438EC"/>
    <w:rsid w:val="7BCD0F11"/>
    <w:rsid w:val="7BD776F2"/>
    <w:rsid w:val="7D507DCD"/>
    <w:rsid w:val="7D6207E8"/>
    <w:rsid w:val="7DF57241"/>
    <w:rsid w:val="7E6C3904"/>
    <w:rsid w:val="7E9D6AAF"/>
    <w:rsid w:val="7EF8719F"/>
    <w:rsid w:val="7F463461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3">
    <w:name w:val="标题5"/>
    <w:basedOn w:val="5"/>
    <w:qFormat/>
    <w:uiPriority w:val="0"/>
    <w:rPr>
      <w:sz w:val="24"/>
    </w:rPr>
  </w:style>
  <w:style w:type="character" w:customStyle="1" w:styleId="14">
    <w:name w:val="标题 3 Char"/>
    <w:link w:val="4"/>
    <w:qFormat/>
    <w:uiPriority w:val="0"/>
    <w:rPr>
      <w:rFonts w:asciiTheme="minorAscii" w:hAnsiTheme="minorAscii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2018-04-21T01:24:11Z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